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44" w:rsidRPr="0065762A" w:rsidRDefault="003B4544" w:rsidP="003B4544">
      <w:pPr>
        <w:jc w:val="center"/>
        <w:rPr>
          <w:rFonts w:ascii="Berlin Sans FB Demi" w:hAnsi="Berlin Sans FB Demi"/>
          <w:b/>
          <w:color w:val="FFFFFF" w:themeColor="background1"/>
          <w:sz w:val="96"/>
          <w:szCs w:val="84"/>
          <w:shd w:val="pct15" w:color="auto" w:fill="FFFFFF"/>
        </w:rPr>
      </w:pPr>
      <w:r w:rsidRPr="007C7C3D">
        <w:rPr>
          <w:rFonts w:ascii="Berlin Sans FB Demi" w:hAnsi="Berlin Sans FB Demi"/>
          <w:b/>
          <w:color w:val="70AD47"/>
          <w:spacing w:val="10"/>
          <w:sz w:val="96"/>
          <w:szCs w:val="84"/>
          <w:highlight w:val="cyan"/>
          <w:shd w:val="pct15" w:color="auto" w:fill="FFFFF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ALL LEVELS</w:t>
      </w:r>
      <w:r w:rsidR="00630E42" w:rsidRPr="0065762A">
        <w:rPr>
          <w:rFonts w:ascii="Berlin Sans FB Demi" w:hAnsi="Berlin Sans FB Demi"/>
          <w:b/>
          <w:color w:val="FFFFFF" w:themeColor="background1"/>
          <w:sz w:val="96"/>
          <w:szCs w:val="84"/>
          <w:shd w:val="pct15" w:color="auto" w:fill="FFFFFF"/>
        </w:rPr>
        <w:t xml:space="preserve">  </w:t>
      </w:r>
    </w:p>
    <w:p w:rsidR="003B4544" w:rsidRPr="00317061" w:rsidRDefault="003B4544">
      <w:pPr>
        <w:rPr>
          <w:b/>
          <w:u w:val="single"/>
        </w:rPr>
      </w:pPr>
    </w:p>
    <w:p w:rsidR="00B90206" w:rsidRPr="001540A6" w:rsidRDefault="00B90206" w:rsidP="001540A6">
      <w:pPr>
        <w:shd w:val="clear" w:color="auto" w:fill="E7E6E6" w:themeFill="background2"/>
        <w:jc w:val="center"/>
        <w:rPr>
          <w:b/>
          <w:color w:val="1F4E79" w:themeColor="accent1" w:themeShade="80"/>
          <w:sz w:val="56"/>
        </w:rPr>
      </w:pPr>
      <w:r w:rsidRPr="001540A6">
        <w:rPr>
          <w:b/>
          <w:color w:val="1F4E79" w:themeColor="accent1" w:themeShade="80"/>
          <w:sz w:val="56"/>
        </w:rPr>
        <w:t>ONE-DIGIT NUMBER ADDITION</w:t>
      </w:r>
    </w:p>
    <w:p w:rsidR="003B4544" w:rsidRPr="003B4544" w:rsidRDefault="003B4544">
      <w:pPr>
        <w:rPr>
          <w:b/>
        </w:rPr>
      </w:pPr>
    </w:p>
    <w:p w:rsidR="00B90206" w:rsidRPr="001540A6" w:rsidRDefault="00705784">
      <w:pPr>
        <w:rPr>
          <w:b/>
          <w:color w:val="5B9BD5" w:themeColor="accent1"/>
          <w:sz w:val="40"/>
        </w:rPr>
      </w:pPr>
      <w:r w:rsidRPr="001540A6">
        <w:rPr>
          <w:b/>
          <w:color w:val="5B9BD5" w:themeColor="accent1"/>
          <w:sz w:val="40"/>
        </w:rPr>
        <w:t>ADDITION WITHOUT REGROUPING</w:t>
      </w:r>
    </w:p>
    <w:p w:rsidR="00705784" w:rsidRPr="003B4544" w:rsidRDefault="00B4743B">
      <w:pPr>
        <w:rPr>
          <w:sz w:val="28"/>
        </w:rPr>
      </w:pPr>
      <w:r w:rsidRPr="00B4743B">
        <w:rPr>
          <w:noProof/>
          <w:color w:val="FF0000"/>
          <w:sz w:val="28"/>
        </w:rPr>
        <w:drawing>
          <wp:anchor distT="0" distB="0" distL="114300" distR="114300" simplePos="0" relativeHeight="251658240" behindDoc="0" locked="0" layoutInCell="1" allowOverlap="1" wp14:anchorId="055DD4A3" wp14:editId="7BB32BBB">
            <wp:simplePos x="0" y="0"/>
            <wp:positionH relativeFrom="margin">
              <wp:align>right</wp:align>
            </wp:positionH>
            <wp:positionV relativeFrom="paragraph">
              <wp:posOffset>16619</wp:posOffset>
            </wp:positionV>
            <wp:extent cx="1021080" cy="962025"/>
            <wp:effectExtent l="0" t="0" r="7620" b="9525"/>
            <wp:wrapNone/>
            <wp:docPr id="1" name="Picture 1" descr="\\dls-pdc\personal.$\msanchez\Desktop\Apps\Mi App\1. PlayAddition\DEMO\Imágenes\Ejemplos de los niveles\Con cuadrito rojo\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ls-pdc\personal.$\msanchez\Desktop\Apps\Mi App\1. PlayAddition\DEMO\Imágenes\Ejemplos de los niveles\Con cuadrito rojo\8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5784" w:rsidRPr="003B4544">
        <w:rPr>
          <w:b/>
          <w:sz w:val="28"/>
        </w:rPr>
        <w:t>LEVEL 1.</w:t>
      </w:r>
      <w:r w:rsidR="009E2093" w:rsidRPr="003B4544">
        <w:rPr>
          <w:sz w:val="28"/>
        </w:rPr>
        <w:t xml:space="preserve">  Adding numbers 0 and 1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</w:t>
      </w:r>
      <w:r w:rsidR="00630E42">
        <w:rPr>
          <w:sz w:val="28"/>
        </w:rPr>
        <w:tab/>
      </w:r>
    </w:p>
    <w:p w:rsidR="00B90206" w:rsidRPr="003B4544" w:rsidRDefault="00705784">
      <w:pPr>
        <w:rPr>
          <w:sz w:val="28"/>
        </w:rPr>
      </w:pPr>
      <w:r w:rsidRPr="003B4544">
        <w:rPr>
          <w:b/>
          <w:sz w:val="28"/>
        </w:rPr>
        <w:t>LEVEL 2.</w:t>
      </w:r>
      <w:r w:rsidR="009E2093" w:rsidRPr="003B4544">
        <w:rPr>
          <w:sz w:val="28"/>
        </w:rPr>
        <w:t xml:space="preserve"> Adding numbers 0, 1 and 2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</w:t>
      </w:r>
    </w:p>
    <w:p w:rsidR="00705784" w:rsidRPr="003B4544" w:rsidRDefault="00705784" w:rsidP="00705784">
      <w:pPr>
        <w:rPr>
          <w:sz w:val="28"/>
        </w:rPr>
      </w:pPr>
      <w:r w:rsidRPr="003B4544">
        <w:rPr>
          <w:b/>
          <w:sz w:val="28"/>
        </w:rPr>
        <w:t>LEVEL 3.</w:t>
      </w:r>
      <w:r w:rsidR="009E2093" w:rsidRPr="003B4544">
        <w:rPr>
          <w:sz w:val="28"/>
        </w:rPr>
        <w:t xml:space="preserve"> Adding numbers 0, 1, 2 and 3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</w:t>
      </w:r>
    </w:p>
    <w:p w:rsidR="00705784" w:rsidRPr="003B4544" w:rsidRDefault="00705784">
      <w:pPr>
        <w:rPr>
          <w:sz w:val="28"/>
        </w:rPr>
      </w:pPr>
      <w:r w:rsidRPr="003B4544">
        <w:rPr>
          <w:b/>
          <w:sz w:val="28"/>
        </w:rPr>
        <w:t>LEVEL 4.</w:t>
      </w:r>
      <w:r w:rsidRPr="003B4544">
        <w:rPr>
          <w:sz w:val="28"/>
        </w:rPr>
        <w:t xml:space="preserve"> </w:t>
      </w:r>
      <w:r w:rsidR="009E2093" w:rsidRPr="003B4544">
        <w:rPr>
          <w:sz w:val="28"/>
        </w:rPr>
        <w:t>Adding numbers 0, 1, 2, 3 and 4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4</w:t>
      </w:r>
    </w:p>
    <w:p w:rsidR="00705784" w:rsidRPr="00B4743B" w:rsidRDefault="00705784" w:rsidP="00705784">
      <w:pPr>
        <w:rPr>
          <w:sz w:val="28"/>
        </w:rPr>
      </w:pPr>
      <w:r w:rsidRPr="003B4544">
        <w:rPr>
          <w:b/>
          <w:sz w:val="28"/>
        </w:rPr>
        <w:t>LEVEL 5.</w:t>
      </w:r>
      <w:r w:rsidRPr="003B4544">
        <w:rPr>
          <w:sz w:val="28"/>
        </w:rPr>
        <w:t xml:space="preserve"> RE</w:t>
      </w:r>
      <w:r w:rsidR="009E2093" w:rsidRPr="003B4544">
        <w:rPr>
          <w:sz w:val="28"/>
        </w:rPr>
        <w:t>VIEW. Additions from levels 1</w:t>
      </w:r>
      <w:r w:rsidR="005739DF" w:rsidRPr="003B4544">
        <w:rPr>
          <w:sz w:val="28"/>
        </w:rPr>
        <w:t xml:space="preserve"> </w:t>
      </w:r>
      <w:r w:rsidR="00630E42">
        <w:rPr>
          <w:sz w:val="28"/>
        </w:rPr>
        <w:t>–</w:t>
      </w:r>
      <w:r w:rsidR="005739DF" w:rsidRPr="003B4544">
        <w:rPr>
          <w:sz w:val="28"/>
        </w:rPr>
        <w:t xml:space="preserve"> </w:t>
      </w:r>
      <w:r w:rsidR="009E2093" w:rsidRPr="003B4544">
        <w:rPr>
          <w:sz w:val="28"/>
        </w:rPr>
        <w:t>4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5</w:t>
      </w:r>
      <w:r w:rsidR="00B4743B" w:rsidRPr="00B4743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05784" w:rsidRPr="003B4544" w:rsidRDefault="00705784" w:rsidP="00705784">
      <w:pPr>
        <w:rPr>
          <w:sz w:val="28"/>
        </w:rPr>
      </w:pPr>
      <w:r w:rsidRPr="003B4544">
        <w:rPr>
          <w:b/>
          <w:sz w:val="28"/>
        </w:rPr>
        <w:t>LEVEL 6.</w:t>
      </w:r>
      <w:r w:rsidRPr="003B4544">
        <w:rPr>
          <w:sz w:val="28"/>
        </w:rPr>
        <w:t xml:space="preserve"> Add</w:t>
      </w:r>
      <w:r w:rsidR="009E2093" w:rsidRPr="003B4544">
        <w:rPr>
          <w:sz w:val="28"/>
        </w:rPr>
        <w:t>ing numbers 0, 1, 2, 3, 4 and 5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6</w:t>
      </w:r>
    </w:p>
    <w:p w:rsidR="00705784" w:rsidRPr="003B4544" w:rsidRDefault="00705784" w:rsidP="00705784">
      <w:pPr>
        <w:rPr>
          <w:sz w:val="28"/>
        </w:rPr>
      </w:pPr>
      <w:r w:rsidRPr="003B4544">
        <w:rPr>
          <w:b/>
          <w:sz w:val="28"/>
        </w:rPr>
        <w:t xml:space="preserve">LEVEL 7. </w:t>
      </w:r>
      <w:r w:rsidRPr="003B4544">
        <w:rPr>
          <w:sz w:val="28"/>
        </w:rPr>
        <w:t>Adding</w:t>
      </w:r>
      <w:r w:rsidR="009E2093" w:rsidRPr="003B4544">
        <w:rPr>
          <w:sz w:val="28"/>
        </w:rPr>
        <w:t xml:space="preserve"> numbers 0, 1, 2, 3, 4, 5 and 6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7</w:t>
      </w:r>
    </w:p>
    <w:p w:rsidR="00705784" w:rsidRPr="003B4544" w:rsidRDefault="00705784" w:rsidP="00705784">
      <w:pPr>
        <w:rPr>
          <w:sz w:val="28"/>
        </w:rPr>
      </w:pPr>
      <w:r w:rsidRPr="003B4544">
        <w:rPr>
          <w:b/>
          <w:sz w:val="28"/>
        </w:rPr>
        <w:t>LEVEL 8.</w:t>
      </w:r>
      <w:r w:rsidRPr="003B4544">
        <w:rPr>
          <w:sz w:val="28"/>
        </w:rPr>
        <w:t xml:space="preserve"> Adding nu</w:t>
      </w:r>
      <w:r w:rsidR="009E2093" w:rsidRPr="003B4544">
        <w:rPr>
          <w:sz w:val="28"/>
        </w:rPr>
        <w:t>mbers 0, 1, 2, 3, 4, 5, 6 and 7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8</w:t>
      </w:r>
    </w:p>
    <w:p w:rsidR="00705784" w:rsidRPr="003B4544" w:rsidRDefault="00705784" w:rsidP="00705784">
      <w:pPr>
        <w:rPr>
          <w:sz w:val="28"/>
        </w:rPr>
      </w:pPr>
      <w:r w:rsidRPr="003B4544">
        <w:rPr>
          <w:b/>
          <w:sz w:val="28"/>
        </w:rPr>
        <w:t>LEVEL 9.</w:t>
      </w:r>
      <w:r w:rsidRPr="003B4544">
        <w:rPr>
          <w:sz w:val="28"/>
        </w:rPr>
        <w:t xml:space="preserve"> Adding numbe</w:t>
      </w:r>
      <w:r w:rsidR="009E2093" w:rsidRPr="003B4544">
        <w:rPr>
          <w:sz w:val="28"/>
        </w:rPr>
        <w:t>rs 0, 1, 2, 3, 4, 5, 6, 7 and 8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9</w:t>
      </w:r>
    </w:p>
    <w:p w:rsidR="00705784" w:rsidRPr="003B4544" w:rsidRDefault="00705784">
      <w:pPr>
        <w:rPr>
          <w:sz w:val="28"/>
        </w:rPr>
      </w:pPr>
      <w:r w:rsidRPr="003B4544">
        <w:rPr>
          <w:b/>
          <w:sz w:val="28"/>
        </w:rPr>
        <w:t>LEVEL 10.</w:t>
      </w:r>
      <w:r w:rsidRPr="003B4544">
        <w:rPr>
          <w:sz w:val="28"/>
        </w:rPr>
        <w:t xml:space="preserve"> Adding numbers </w:t>
      </w:r>
      <w:r w:rsidR="009E2093" w:rsidRPr="003B4544">
        <w:rPr>
          <w:sz w:val="28"/>
        </w:rPr>
        <w:t>0, 1, 2, 3, 4, 5, 6, 7, 8 and 9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10</w:t>
      </w:r>
      <w:bookmarkStart w:id="0" w:name="_GoBack"/>
      <w:bookmarkEnd w:id="0"/>
    </w:p>
    <w:p w:rsidR="00705784" w:rsidRPr="003B4544" w:rsidRDefault="00705784">
      <w:pPr>
        <w:rPr>
          <w:sz w:val="28"/>
        </w:rPr>
      </w:pPr>
      <w:r w:rsidRPr="003B4544">
        <w:rPr>
          <w:b/>
          <w:sz w:val="28"/>
        </w:rPr>
        <w:t>LEVEL 11.</w:t>
      </w:r>
      <w:r w:rsidRPr="003B4544">
        <w:rPr>
          <w:sz w:val="28"/>
        </w:rPr>
        <w:t xml:space="preserve"> </w:t>
      </w:r>
      <w:r w:rsidR="0000356A" w:rsidRPr="003B4544">
        <w:rPr>
          <w:sz w:val="28"/>
        </w:rPr>
        <w:t>REV</w:t>
      </w:r>
      <w:r w:rsidR="009E2093" w:rsidRPr="003B4544">
        <w:rPr>
          <w:sz w:val="28"/>
        </w:rPr>
        <w:t>IEW. Additions from levels 6</w:t>
      </w:r>
      <w:r w:rsidR="005739DF" w:rsidRPr="003B4544">
        <w:rPr>
          <w:sz w:val="28"/>
        </w:rPr>
        <w:t xml:space="preserve"> </w:t>
      </w:r>
      <w:r w:rsidR="00630E42">
        <w:rPr>
          <w:sz w:val="28"/>
        </w:rPr>
        <w:t>–</w:t>
      </w:r>
      <w:r w:rsidR="005739DF" w:rsidRPr="003B4544">
        <w:rPr>
          <w:sz w:val="28"/>
        </w:rPr>
        <w:t xml:space="preserve"> </w:t>
      </w:r>
      <w:r w:rsidR="009E2093" w:rsidRPr="003B4544">
        <w:rPr>
          <w:sz w:val="28"/>
        </w:rPr>
        <w:t>10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11</w:t>
      </w:r>
    </w:p>
    <w:p w:rsidR="004418F1" w:rsidRPr="004418F1" w:rsidRDefault="004418F1" w:rsidP="0000356A">
      <w:pPr>
        <w:rPr>
          <w:b/>
        </w:rPr>
      </w:pPr>
    </w:p>
    <w:p w:rsidR="0000356A" w:rsidRPr="001540A6" w:rsidRDefault="007C7C3D" w:rsidP="0000356A">
      <w:pPr>
        <w:rPr>
          <w:b/>
          <w:color w:val="5B9BD5" w:themeColor="accent1"/>
          <w:sz w:val="40"/>
        </w:rPr>
      </w:pPr>
      <w:r w:rsidRPr="00B4743B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0D481D0" wp14:editId="3384EA6C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1024890" cy="961390"/>
            <wp:effectExtent l="0" t="0" r="3810" b="0"/>
            <wp:wrapNone/>
            <wp:docPr id="2" name="Picture 2" descr="\\dls-pdc\personal.$\msanchez\Desktop\Apps\Mi App\1. PlayAddition\DEMO\Imágenes\Ejemplos de los niveles\Con cuadrito rojo\1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dls-pdc\personal.$\msanchez\Desktop\Apps\Mi App\1. PlayAddition\DEMO\Imágenes\Ejemplos de los niveles\Con cuadrito rojo\12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356A" w:rsidRPr="001540A6">
        <w:rPr>
          <w:b/>
          <w:color w:val="5B9BD5" w:themeColor="accent1"/>
          <w:sz w:val="40"/>
        </w:rPr>
        <w:t>ADDITION WITH REGROUPING</w:t>
      </w:r>
    </w:p>
    <w:p w:rsidR="0000356A" w:rsidRPr="003B4544" w:rsidRDefault="0000356A" w:rsidP="0000356A">
      <w:pPr>
        <w:rPr>
          <w:sz w:val="28"/>
        </w:rPr>
      </w:pPr>
      <w:r w:rsidRPr="003B4544">
        <w:rPr>
          <w:b/>
          <w:sz w:val="28"/>
        </w:rPr>
        <w:t>LEVEL 12.</w:t>
      </w:r>
      <w:r w:rsidRPr="003B4544">
        <w:rPr>
          <w:sz w:val="28"/>
        </w:rPr>
        <w:t xml:space="preserve"> Adding numbers </w:t>
      </w:r>
      <w:r w:rsidR="009E2093" w:rsidRPr="003B4544">
        <w:rPr>
          <w:sz w:val="28"/>
        </w:rPr>
        <w:t>0, 1, 2, 3, 4, 5, 6, 7, 8 and 9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12</w:t>
      </w:r>
    </w:p>
    <w:p w:rsidR="00705784" w:rsidRPr="003B4544" w:rsidRDefault="0000356A">
      <w:pPr>
        <w:rPr>
          <w:sz w:val="28"/>
        </w:rPr>
      </w:pPr>
      <w:r w:rsidRPr="003B4544">
        <w:rPr>
          <w:b/>
          <w:sz w:val="28"/>
        </w:rPr>
        <w:t>LEVEL 13.</w:t>
      </w:r>
      <w:r w:rsidRPr="003B4544">
        <w:rPr>
          <w:sz w:val="28"/>
        </w:rPr>
        <w:t xml:space="preserve"> </w:t>
      </w:r>
      <w:r w:rsidR="00D83F64" w:rsidRPr="003B4544">
        <w:rPr>
          <w:sz w:val="28"/>
        </w:rPr>
        <w:t xml:space="preserve">REVIEW. Additions </w:t>
      </w:r>
      <w:r w:rsidR="009E2093" w:rsidRPr="003B4544">
        <w:rPr>
          <w:sz w:val="28"/>
        </w:rPr>
        <w:t>from levels 1</w:t>
      </w:r>
      <w:r w:rsidR="00EC60FD">
        <w:rPr>
          <w:sz w:val="28"/>
        </w:rPr>
        <w:t>0</w:t>
      </w:r>
      <w:r w:rsidR="005739DF" w:rsidRPr="003B4544">
        <w:rPr>
          <w:sz w:val="28"/>
        </w:rPr>
        <w:t xml:space="preserve"> </w:t>
      </w:r>
      <w:r w:rsidR="00EC60FD">
        <w:rPr>
          <w:sz w:val="28"/>
        </w:rPr>
        <w:t>and</w:t>
      </w:r>
      <w:r w:rsidR="005739DF" w:rsidRPr="003B4544">
        <w:rPr>
          <w:sz w:val="28"/>
        </w:rPr>
        <w:t xml:space="preserve"> </w:t>
      </w:r>
      <w:r w:rsidR="009E2093" w:rsidRPr="003B4544">
        <w:rPr>
          <w:sz w:val="28"/>
        </w:rPr>
        <w:t>12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13</w:t>
      </w:r>
    </w:p>
    <w:p w:rsidR="003B4544" w:rsidRDefault="003B4544">
      <w:pPr>
        <w:rPr>
          <w:sz w:val="28"/>
        </w:rPr>
      </w:pPr>
      <w:r>
        <w:rPr>
          <w:sz w:val="28"/>
        </w:rPr>
        <w:br w:type="page"/>
      </w:r>
    </w:p>
    <w:p w:rsidR="00D83F64" w:rsidRPr="001540A6" w:rsidRDefault="00D83F64" w:rsidP="001540A6">
      <w:pPr>
        <w:shd w:val="clear" w:color="auto" w:fill="E7E6E6" w:themeFill="background2"/>
        <w:jc w:val="center"/>
        <w:rPr>
          <w:b/>
          <w:sz w:val="56"/>
        </w:rPr>
      </w:pPr>
      <w:r w:rsidRPr="001540A6">
        <w:rPr>
          <w:b/>
          <w:color w:val="1F4E79" w:themeColor="accent1" w:themeShade="80"/>
          <w:sz w:val="56"/>
        </w:rPr>
        <w:lastRenderedPageBreak/>
        <w:t>TWO-DIGIT NUMBER ADDITION</w:t>
      </w:r>
    </w:p>
    <w:p w:rsidR="003B4544" w:rsidRPr="003B4544" w:rsidRDefault="003B4544" w:rsidP="003304D0">
      <w:pPr>
        <w:rPr>
          <w:b/>
        </w:rPr>
      </w:pPr>
    </w:p>
    <w:p w:rsidR="003304D0" w:rsidRPr="001540A6" w:rsidRDefault="003304D0" w:rsidP="003304D0">
      <w:pPr>
        <w:rPr>
          <w:b/>
          <w:color w:val="5B9BD5" w:themeColor="accent1"/>
          <w:sz w:val="40"/>
        </w:rPr>
      </w:pPr>
      <w:r w:rsidRPr="001540A6">
        <w:rPr>
          <w:b/>
          <w:color w:val="5B9BD5" w:themeColor="accent1"/>
          <w:sz w:val="40"/>
        </w:rPr>
        <w:t>TWO-DIGIT NUMBER + ONE-DIGIT NUMBER</w:t>
      </w:r>
    </w:p>
    <w:p w:rsidR="00705784" w:rsidRPr="003B4544" w:rsidRDefault="001540A6">
      <w:pPr>
        <w:rPr>
          <w:sz w:val="28"/>
        </w:rPr>
      </w:pPr>
      <w:r w:rsidRPr="00B4743B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368B9301" wp14:editId="23934EB4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024890" cy="961390"/>
            <wp:effectExtent l="0" t="0" r="3810" b="0"/>
            <wp:wrapNone/>
            <wp:docPr id="3" name="Picture 3" descr="\\dls-pdc\personal.$\msanchez\Desktop\Apps\Mi App\1. PlayAddition\DEMO\Imágenes\Ejemplos de los niveles\Con cuadrito rojo\1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dls-pdc\personal.$\msanchez\Desktop\Apps\Mi App\1. PlayAddition\DEMO\Imágenes\Ejemplos de los niveles\Con cuadrito rojo\15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3F64" w:rsidRPr="003B4544">
        <w:rPr>
          <w:b/>
          <w:sz w:val="28"/>
        </w:rPr>
        <w:t>LEVEL 14</w:t>
      </w:r>
      <w:r w:rsidR="005F6120" w:rsidRPr="003B4544">
        <w:rPr>
          <w:b/>
          <w:sz w:val="28"/>
        </w:rPr>
        <w:t xml:space="preserve">. </w:t>
      </w:r>
      <w:r w:rsidR="005F6120" w:rsidRPr="003B4544">
        <w:rPr>
          <w:sz w:val="28"/>
        </w:rPr>
        <w:t>Addition without R</w:t>
      </w:r>
      <w:r w:rsidR="009E2093" w:rsidRPr="003B4544">
        <w:rPr>
          <w:sz w:val="28"/>
        </w:rPr>
        <w:t>egrouping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14</w:t>
      </w:r>
    </w:p>
    <w:p w:rsidR="005F6120" w:rsidRPr="003B4544" w:rsidRDefault="005F6120" w:rsidP="005F6120">
      <w:pPr>
        <w:rPr>
          <w:sz w:val="28"/>
        </w:rPr>
      </w:pPr>
      <w:r w:rsidRPr="003B4544">
        <w:rPr>
          <w:b/>
          <w:sz w:val="28"/>
        </w:rPr>
        <w:t xml:space="preserve">LEVEL 15. </w:t>
      </w:r>
      <w:r w:rsidRPr="003B4544">
        <w:rPr>
          <w:sz w:val="28"/>
        </w:rPr>
        <w:t xml:space="preserve">Addition with Regrouping in </w:t>
      </w:r>
      <w:r w:rsidR="00201B2B" w:rsidRPr="003B4544">
        <w:rPr>
          <w:sz w:val="28"/>
        </w:rPr>
        <w:t>Ones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15</w:t>
      </w:r>
    </w:p>
    <w:p w:rsidR="005F6120" w:rsidRPr="003B4544" w:rsidRDefault="005F6120" w:rsidP="005F6120">
      <w:pPr>
        <w:rPr>
          <w:sz w:val="28"/>
        </w:rPr>
      </w:pPr>
      <w:r w:rsidRPr="003B4544">
        <w:rPr>
          <w:b/>
          <w:sz w:val="28"/>
        </w:rPr>
        <w:t xml:space="preserve">LEVEL 16. </w:t>
      </w:r>
      <w:r w:rsidRPr="003B4544">
        <w:rPr>
          <w:sz w:val="28"/>
        </w:rPr>
        <w:t xml:space="preserve">Addition with Regrouping in </w:t>
      </w:r>
      <w:r w:rsidR="00201B2B" w:rsidRPr="003B4544">
        <w:rPr>
          <w:sz w:val="28"/>
        </w:rPr>
        <w:t xml:space="preserve">Ones </w:t>
      </w:r>
      <w:r w:rsidRPr="003B4544">
        <w:rPr>
          <w:sz w:val="28"/>
        </w:rPr>
        <w:t>and Tens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16</w:t>
      </w:r>
    </w:p>
    <w:p w:rsidR="00201B2B" w:rsidRDefault="00201B2B" w:rsidP="00201B2B">
      <w:pPr>
        <w:rPr>
          <w:sz w:val="28"/>
        </w:rPr>
      </w:pPr>
      <w:r w:rsidRPr="003B4544">
        <w:rPr>
          <w:b/>
          <w:sz w:val="28"/>
        </w:rPr>
        <w:t xml:space="preserve">LEVEL 17. </w:t>
      </w:r>
      <w:r w:rsidRPr="003B4544">
        <w:rPr>
          <w:sz w:val="28"/>
        </w:rPr>
        <w:t>REVI</w:t>
      </w:r>
      <w:r w:rsidR="009E2093" w:rsidRPr="003B4544">
        <w:rPr>
          <w:sz w:val="28"/>
        </w:rPr>
        <w:t>EW. Additions from levels 14</w:t>
      </w:r>
      <w:r w:rsidR="005739DF" w:rsidRPr="003B4544">
        <w:rPr>
          <w:sz w:val="28"/>
        </w:rPr>
        <w:t xml:space="preserve"> </w:t>
      </w:r>
      <w:r w:rsidR="004418F1">
        <w:rPr>
          <w:sz w:val="28"/>
        </w:rPr>
        <w:t>–</w:t>
      </w:r>
      <w:r w:rsidR="005739DF" w:rsidRPr="003B4544">
        <w:rPr>
          <w:sz w:val="28"/>
        </w:rPr>
        <w:t xml:space="preserve"> </w:t>
      </w:r>
      <w:r w:rsidR="009E2093" w:rsidRPr="003B4544">
        <w:rPr>
          <w:sz w:val="28"/>
        </w:rPr>
        <w:t>16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17</w:t>
      </w:r>
    </w:p>
    <w:p w:rsidR="004418F1" w:rsidRPr="003B4544" w:rsidRDefault="004418F1" w:rsidP="00201B2B">
      <w:pPr>
        <w:rPr>
          <w:sz w:val="28"/>
        </w:rPr>
      </w:pPr>
    </w:p>
    <w:p w:rsidR="003304D0" w:rsidRPr="001540A6" w:rsidRDefault="003304D0" w:rsidP="003304D0">
      <w:pPr>
        <w:rPr>
          <w:b/>
          <w:color w:val="5B9BD5" w:themeColor="accent1"/>
          <w:sz w:val="40"/>
        </w:rPr>
      </w:pPr>
      <w:r w:rsidRPr="001540A6">
        <w:rPr>
          <w:b/>
          <w:color w:val="5B9BD5" w:themeColor="accent1"/>
          <w:sz w:val="40"/>
        </w:rPr>
        <w:t>TWO-DIGIT NUMBER + TWO-DIGIT NUMBER</w:t>
      </w:r>
    </w:p>
    <w:p w:rsidR="00235BB9" w:rsidRPr="003B4544" w:rsidRDefault="00B4743B" w:rsidP="00235BB9">
      <w:pPr>
        <w:rPr>
          <w:sz w:val="28"/>
        </w:rPr>
      </w:pPr>
      <w:r w:rsidRPr="00B4743B">
        <w:rPr>
          <w:noProof/>
          <w:color w:val="FF0000"/>
          <w:sz w:val="28"/>
        </w:rPr>
        <w:drawing>
          <wp:anchor distT="0" distB="0" distL="114300" distR="114300" simplePos="0" relativeHeight="251661312" behindDoc="0" locked="0" layoutInCell="1" allowOverlap="1" wp14:anchorId="7AF1B548" wp14:editId="25C4854B">
            <wp:simplePos x="0" y="0"/>
            <wp:positionH relativeFrom="margin">
              <wp:align>right</wp:align>
            </wp:positionH>
            <wp:positionV relativeFrom="paragraph">
              <wp:posOffset>9634</wp:posOffset>
            </wp:positionV>
            <wp:extent cx="1024890" cy="961390"/>
            <wp:effectExtent l="0" t="0" r="3810" b="0"/>
            <wp:wrapNone/>
            <wp:docPr id="4" name="Picture 4" descr="\\dls-pdc\personal.$\msanchez\Desktop\Apps\Mi App\1. PlayAddition\DEMO\Imágenes\Ejemplos de los niveles\Con cuadrito rojo\1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dls-pdc\personal.$\msanchez\Desktop\Apps\Mi App\1. PlayAddition\DEMO\Imágenes\Ejemplos de los niveles\Con cuadrito rojo\19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5BB9" w:rsidRPr="003B4544">
        <w:rPr>
          <w:b/>
          <w:sz w:val="28"/>
        </w:rPr>
        <w:t xml:space="preserve">LEVEL 18. </w:t>
      </w:r>
      <w:r w:rsidR="00235BB9" w:rsidRPr="003B4544">
        <w:rPr>
          <w:sz w:val="28"/>
        </w:rPr>
        <w:t>Addition without R</w:t>
      </w:r>
      <w:r w:rsidR="009E2093" w:rsidRPr="003B4544">
        <w:rPr>
          <w:sz w:val="28"/>
        </w:rPr>
        <w:t>egrouping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18</w:t>
      </w:r>
    </w:p>
    <w:p w:rsidR="00235BB9" w:rsidRPr="00B4743B" w:rsidRDefault="00235BB9" w:rsidP="00235BB9">
      <w:pPr>
        <w:rPr>
          <w:sz w:val="28"/>
        </w:rPr>
      </w:pPr>
      <w:r w:rsidRPr="003B4544">
        <w:rPr>
          <w:b/>
          <w:sz w:val="28"/>
        </w:rPr>
        <w:t xml:space="preserve">LEVEL 19. </w:t>
      </w:r>
      <w:r w:rsidRPr="003B4544">
        <w:rPr>
          <w:sz w:val="28"/>
        </w:rPr>
        <w:t>Addition with Regrouping in Ones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19</w:t>
      </w:r>
      <w:r w:rsidR="00B4743B" w:rsidRPr="00B4743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05784" w:rsidRPr="003B4544" w:rsidRDefault="00235BB9" w:rsidP="00201B2B">
      <w:pPr>
        <w:rPr>
          <w:sz w:val="28"/>
        </w:rPr>
      </w:pPr>
      <w:r w:rsidRPr="003B4544">
        <w:rPr>
          <w:b/>
          <w:sz w:val="28"/>
        </w:rPr>
        <w:t xml:space="preserve">LEVEL 20. </w:t>
      </w:r>
      <w:r w:rsidRPr="003B4544">
        <w:rPr>
          <w:sz w:val="28"/>
        </w:rPr>
        <w:t>Addition with Regrouping in Tens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20</w:t>
      </w:r>
    </w:p>
    <w:p w:rsidR="00235BB9" w:rsidRPr="003B4544" w:rsidRDefault="00235BB9" w:rsidP="00235BB9">
      <w:pPr>
        <w:rPr>
          <w:sz w:val="28"/>
        </w:rPr>
      </w:pPr>
      <w:r w:rsidRPr="003B4544">
        <w:rPr>
          <w:b/>
          <w:sz w:val="28"/>
        </w:rPr>
        <w:t xml:space="preserve">LEVEL 21. </w:t>
      </w:r>
      <w:r w:rsidRPr="003B4544">
        <w:rPr>
          <w:sz w:val="28"/>
        </w:rPr>
        <w:t>Addition with Regrouping in Ones and Tens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</w:t>
      </w:r>
    </w:p>
    <w:p w:rsidR="003B4544" w:rsidRDefault="00235BB9" w:rsidP="00235BB9">
      <w:pPr>
        <w:rPr>
          <w:sz w:val="28"/>
        </w:rPr>
      </w:pPr>
      <w:r w:rsidRPr="003B4544">
        <w:rPr>
          <w:b/>
          <w:sz w:val="28"/>
        </w:rPr>
        <w:t xml:space="preserve">LEVEL 22. </w:t>
      </w:r>
      <w:r w:rsidRPr="003B4544">
        <w:rPr>
          <w:sz w:val="28"/>
        </w:rPr>
        <w:t>REVI</w:t>
      </w:r>
      <w:r w:rsidR="009E2093" w:rsidRPr="003B4544">
        <w:rPr>
          <w:sz w:val="28"/>
        </w:rPr>
        <w:t>EW. Additions from levels 18</w:t>
      </w:r>
      <w:r w:rsidR="005739DF" w:rsidRPr="003B4544">
        <w:rPr>
          <w:sz w:val="28"/>
        </w:rPr>
        <w:t xml:space="preserve"> </w:t>
      </w:r>
      <w:r w:rsidR="003B4544">
        <w:rPr>
          <w:sz w:val="28"/>
        </w:rPr>
        <w:t>–</w:t>
      </w:r>
      <w:r w:rsidR="005739DF" w:rsidRPr="003B4544">
        <w:rPr>
          <w:sz w:val="28"/>
        </w:rPr>
        <w:t xml:space="preserve"> </w:t>
      </w:r>
      <w:r w:rsidR="009E2093" w:rsidRPr="003B4544">
        <w:rPr>
          <w:sz w:val="28"/>
        </w:rPr>
        <w:t>21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22</w:t>
      </w:r>
    </w:p>
    <w:p w:rsidR="003B4544" w:rsidRDefault="003B4544">
      <w:pPr>
        <w:rPr>
          <w:sz w:val="28"/>
        </w:rPr>
      </w:pPr>
      <w:r>
        <w:rPr>
          <w:sz w:val="28"/>
        </w:rPr>
        <w:br w:type="page"/>
      </w:r>
    </w:p>
    <w:p w:rsidR="006022DD" w:rsidRPr="001540A6" w:rsidRDefault="006022DD" w:rsidP="001540A6">
      <w:pPr>
        <w:shd w:val="clear" w:color="auto" w:fill="E7E6E6" w:themeFill="background2"/>
        <w:jc w:val="center"/>
        <w:rPr>
          <w:b/>
          <w:sz w:val="56"/>
        </w:rPr>
      </w:pPr>
      <w:r w:rsidRPr="001540A6">
        <w:rPr>
          <w:b/>
          <w:color w:val="1F4E79" w:themeColor="accent1" w:themeShade="80"/>
          <w:sz w:val="56"/>
        </w:rPr>
        <w:lastRenderedPageBreak/>
        <w:t>THREE-DIGIT NUMBER ADDITION</w:t>
      </w:r>
    </w:p>
    <w:p w:rsidR="003B4544" w:rsidRPr="003B4544" w:rsidRDefault="003B4544" w:rsidP="006022DD">
      <w:pPr>
        <w:rPr>
          <w:b/>
        </w:rPr>
      </w:pPr>
    </w:p>
    <w:p w:rsidR="006022DD" w:rsidRPr="001540A6" w:rsidRDefault="006022DD" w:rsidP="006022DD">
      <w:pPr>
        <w:rPr>
          <w:b/>
          <w:color w:val="5B9BD5" w:themeColor="accent1"/>
          <w:sz w:val="40"/>
        </w:rPr>
      </w:pPr>
      <w:r w:rsidRPr="001540A6">
        <w:rPr>
          <w:b/>
          <w:color w:val="5B9BD5" w:themeColor="accent1"/>
          <w:sz w:val="40"/>
        </w:rPr>
        <w:t>THREE-DIGIT NUMBER + ONE-DIGIT NUMBER</w:t>
      </w:r>
    </w:p>
    <w:p w:rsidR="006022DD" w:rsidRPr="003B4544" w:rsidRDefault="001540A6" w:rsidP="006022DD">
      <w:pPr>
        <w:rPr>
          <w:sz w:val="28"/>
        </w:rPr>
      </w:pPr>
      <w:r w:rsidRPr="001540A6">
        <w:rPr>
          <w:noProof/>
          <w:color w:val="FF0000"/>
          <w:sz w:val="28"/>
        </w:rPr>
        <w:drawing>
          <wp:anchor distT="0" distB="0" distL="114300" distR="114300" simplePos="0" relativeHeight="251662336" behindDoc="0" locked="0" layoutInCell="1" allowOverlap="1" wp14:anchorId="306C0BB7" wp14:editId="3C0A48D7">
            <wp:simplePos x="0" y="0"/>
            <wp:positionH relativeFrom="margin">
              <wp:align>right</wp:align>
            </wp:positionH>
            <wp:positionV relativeFrom="paragraph">
              <wp:posOffset>32451</wp:posOffset>
            </wp:positionV>
            <wp:extent cx="1056005" cy="961390"/>
            <wp:effectExtent l="0" t="0" r="0" b="0"/>
            <wp:wrapNone/>
            <wp:docPr id="5" name="Picture 5" descr="\\dls-pdc\personal.$\msanchez\Desktop\Apps\Mi App\1. PlayAddition\DEMO\Imágenes\Ejemplos de los niveles\Con cuadrito rojo\2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dls-pdc\personal.$\msanchez\Desktop\Apps\Mi App\1. PlayAddition\DEMO\Imágenes\Ejemplos de los niveles\Con cuadrito rojo\24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2DD" w:rsidRPr="003B4544">
        <w:rPr>
          <w:b/>
          <w:sz w:val="28"/>
        </w:rPr>
        <w:t xml:space="preserve">LEVEL 23. </w:t>
      </w:r>
      <w:r w:rsidR="006022DD" w:rsidRPr="003B4544">
        <w:rPr>
          <w:sz w:val="28"/>
        </w:rPr>
        <w:t>Addition without R</w:t>
      </w:r>
      <w:r w:rsidR="009E2093" w:rsidRPr="003B4544">
        <w:rPr>
          <w:sz w:val="28"/>
        </w:rPr>
        <w:t>egrouping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23</w:t>
      </w:r>
    </w:p>
    <w:p w:rsidR="006022DD" w:rsidRPr="003B4544" w:rsidRDefault="006022DD" w:rsidP="006022DD">
      <w:pPr>
        <w:rPr>
          <w:sz w:val="28"/>
        </w:rPr>
      </w:pPr>
      <w:r w:rsidRPr="003B4544">
        <w:rPr>
          <w:b/>
          <w:sz w:val="28"/>
        </w:rPr>
        <w:t xml:space="preserve">LEVEL 24. </w:t>
      </w:r>
      <w:r w:rsidRPr="003B4544">
        <w:rPr>
          <w:sz w:val="28"/>
        </w:rPr>
        <w:t>Addition with Regrouping in Ones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24</w:t>
      </w:r>
    </w:p>
    <w:p w:rsidR="006022DD" w:rsidRPr="003B4544" w:rsidRDefault="006022DD" w:rsidP="006022DD">
      <w:pPr>
        <w:rPr>
          <w:sz w:val="28"/>
        </w:rPr>
      </w:pPr>
      <w:r w:rsidRPr="003B4544">
        <w:rPr>
          <w:b/>
          <w:sz w:val="28"/>
        </w:rPr>
        <w:t>LEVEL 25.</w:t>
      </w:r>
      <w:r w:rsidRPr="003B4544">
        <w:rPr>
          <w:sz w:val="28"/>
        </w:rPr>
        <w:t xml:space="preserve"> </w:t>
      </w:r>
      <w:r w:rsidR="00A905D8" w:rsidRPr="003B4544">
        <w:rPr>
          <w:sz w:val="28"/>
        </w:rPr>
        <w:t>REVIEW. Additions from levels 23 and 24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25</w:t>
      </w:r>
    </w:p>
    <w:p w:rsidR="00A905D8" w:rsidRPr="001540A6" w:rsidRDefault="00A905D8" w:rsidP="00A905D8">
      <w:pPr>
        <w:rPr>
          <w:b/>
          <w:color w:val="5B9BD5" w:themeColor="accent1"/>
          <w:sz w:val="40"/>
        </w:rPr>
      </w:pPr>
      <w:r w:rsidRPr="001540A6">
        <w:rPr>
          <w:b/>
          <w:color w:val="5B9BD5" w:themeColor="accent1"/>
          <w:sz w:val="40"/>
        </w:rPr>
        <w:t>THREE-DIGIT NUMBER + TWO-DIGIT NUMBER</w:t>
      </w:r>
    </w:p>
    <w:p w:rsidR="006022DD" w:rsidRPr="001540A6" w:rsidRDefault="001540A6" w:rsidP="00235BB9">
      <w:pPr>
        <w:rPr>
          <w:sz w:val="28"/>
        </w:rPr>
      </w:pPr>
      <w:r w:rsidRPr="001540A6">
        <w:rPr>
          <w:noProof/>
          <w:color w:val="FF0000"/>
          <w:sz w:val="28"/>
        </w:rPr>
        <w:drawing>
          <wp:anchor distT="0" distB="0" distL="114300" distR="114300" simplePos="0" relativeHeight="251663360" behindDoc="0" locked="0" layoutInCell="1" allowOverlap="1" wp14:anchorId="648DB39E" wp14:editId="2B3099C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040765" cy="961390"/>
            <wp:effectExtent l="0" t="0" r="6985" b="0"/>
            <wp:wrapNone/>
            <wp:docPr id="6" name="Picture 6" descr="\\dls-pdc\personal.$\msanchez\Desktop\Apps\Mi App\1. PlayAddition\DEMO\Imágenes\Ejemplos de los niveles\Con cuadrito rojo\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dls-pdc\personal.$\msanchez\Desktop\Apps\Mi App\1. PlayAddition\DEMO\Imágenes\Ejemplos de los niveles\Con cuadrito rojo\2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05D8" w:rsidRPr="003B4544">
        <w:rPr>
          <w:b/>
          <w:sz w:val="28"/>
        </w:rPr>
        <w:t>LEVEL 26</w:t>
      </w:r>
      <w:r w:rsidR="006022DD" w:rsidRPr="003B4544">
        <w:rPr>
          <w:b/>
          <w:sz w:val="28"/>
        </w:rPr>
        <w:t xml:space="preserve">. </w:t>
      </w:r>
      <w:r w:rsidR="00A905D8" w:rsidRPr="003B4544">
        <w:rPr>
          <w:sz w:val="28"/>
        </w:rPr>
        <w:t>Addition without R</w:t>
      </w:r>
      <w:r w:rsidR="009E2093" w:rsidRPr="003B4544">
        <w:rPr>
          <w:sz w:val="28"/>
        </w:rPr>
        <w:t>egrouping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26</w:t>
      </w:r>
      <w:r w:rsidRPr="001540A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05784" w:rsidRPr="001540A6" w:rsidRDefault="00A905D8">
      <w:pPr>
        <w:rPr>
          <w:sz w:val="28"/>
        </w:rPr>
      </w:pPr>
      <w:r w:rsidRPr="003B4544">
        <w:rPr>
          <w:b/>
          <w:sz w:val="28"/>
        </w:rPr>
        <w:t xml:space="preserve">LEVEL 27. </w:t>
      </w:r>
      <w:r w:rsidRPr="003B4544">
        <w:rPr>
          <w:sz w:val="28"/>
        </w:rPr>
        <w:t>Addition with Regrouping in Ones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27</w:t>
      </w:r>
      <w:r w:rsidR="001540A6" w:rsidRPr="001540A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905D8" w:rsidRPr="003B4544" w:rsidRDefault="00A905D8" w:rsidP="00A905D8">
      <w:pPr>
        <w:rPr>
          <w:sz w:val="28"/>
        </w:rPr>
      </w:pPr>
      <w:r w:rsidRPr="003B4544">
        <w:rPr>
          <w:b/>
          <w:sz w:val="28"/>
        </w:rPr>
        <w:t xml:space="preserve">LEVEL 28. </w:t>
      </w:r>
      <w:r w:rsidRPr="003B4544">
        <w:rPr>
          <w:sz w:val="28"/>
        </w:rPr>
        <w:t>Addition with Regrouping in Tens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28</w:t>
      </w:r>
    </w:p>
    <w:p w:rsidR="009E2093" w:rsidRPr="003B4544" w:rsidRDefault="009E2093" w:rsidP="009E2093">
      <w:pPr>
        <w:rPr>
          <w:sz w:val="28"/>
        </w:rPr>
      </w:pPr>
      <w:r w:rsidRPr="003B4544">
        <w:rPr>
          <w:b/>
          <w:sz w:val="28"/>
        </w:rPr>
        <w:t xml:space="preserve">LEVEL 29. </w:t>
      </w:r>
      <w:r w:rsidRPr="003B4544">
        <w:rPr>
          <w:sz w:val="28"/>
        </w:rPr>
        <w:t>Addition with Regrouping in Ones and Tens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29</w:t>
      </w:r>
    </w:p>
    <w:p w:rsidR="00705784" w:rsidRPr="003B4544" w:rsidRDefault="009E2093">
      <w:pPr>
        <w:rPr>
          <w:sz w:val="28"/>
        </w:rPr>
      </w:pPr>
      <w:r w:rsidRPr="003B4544">
        <w:rPr>
          <w:b/>
          <w:sz w:val="28"/>
        </w:rPr>
        <w:t xml:space="preserve">LEVEL 30. </w:t>
      </w:r>
      <w:r w:rsidRPr="003B4544">
        <w:rPr>
          <w:sz w:val="28"/>
        </w:rPr>
        <w:t>Addition with Regrouping in Tens and Hundreds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30</w:t>
      </w:r>
    </w:p>
    <w:p w:rsidR="009E2093" w:rsidRPr="003B4544" w:rsidRDefault="009E2093" w:rsidP="009E2093">
      <w:pPr>
        <w:rPr>
          <w:sz w:val="28"/>
        </w:rPr>
      </w:pPr>
      <w:r w:rsidRPr="003B4544">
        <w:rPr>
          <w:b/>
          <w:sz w:val="28"/>
        </w:rPr>
        <w:t xml:space="preserve">LEVEL 31. </w:t>
      </w:r>
      <w:r w:rsidRPr="003B4544">
        <w:rPr>
          <w:sz w:val="28"/>
        </w:rPr>
        <w:t>Addition with Regrouping in Units, Tens</w:t>
      </w:r>
      <w:r w:rsidR="00DA7898">
        <w:rPr>
          <w:sz w:val="28"/>
        </w:rPr>
        <w:t>,</w:t>
      </w:r>
      <w:r w:rsidRPr="003B4544">
        <w:rPr>
          <w:sz w:val="28"/>
        </w:rPr>
        <w:t xml:space="preserve"> and Hundreds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31</w:t>
      </w:r>
    </w:p>
    <w:p w:rsidR="00705784" w:rsidRPr="003B4544" w:rsidRDefault="005739DF" w:rsidP="005739DF">
      <w:pPr>
        <w:rPr>
          <w:sz w:val="28"/>
        </w:rPr>
      </w:pPr>
      <w:r w:rsidRPr="003B4544">
        <w:rPr>
          <w:b/>
          <w:sz w:val="28"/>
        </w:rPr>
        <w:t xml:space="preserve">LEVEL 32. </w:t>
      </w:r>
      <w:r w:rsidRPr="003B4544">
        <w:rPr>
          <w:sz w:val="28"/>
        </w:rPr>
        <w:t>REVIEW. Additions from levels 26 - 31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32</w:t>
      </w:r>
    </w:p>
    <w:p w:rsidR="005739DF" w:rsidRPr="001540A6" w:rsidRDefault="005739DF" w:rsidP="005739DF">
      <w:pPr>
        <w:rPr>
          <w:b/>
          <w:color w:val="5B9BD5" w:themeColor="accent1"/>
          <w:sz w:val="40"/>
        </w:rPr>
      </w:pPr>
      <w:r w:rsidRPr="001540A6">
        <w:rPr>
          <w:b/>
          <w:color w:val="5B9BD5" w:themeColor="accent1"/>
          <w:sz w:val="40"/>
        </w:rPr>
        <w:t>THREE-DIGIT NUMBER + THREE -DIGIT NUMBER</w:t>
      </w:r>
    </w:p>
    <w:p w:rsidR="005739DF" w:rsidRPr="003B4544" w:rsidRDefault="001540A6" w:rsidP="005739DF">
      <w:pPr>
        <w:rPr>
          <w:sz w:val="28"/>
        </w:rPr>
      </w:pPr>
      <w:r w:rsidRPr="001540A6">
        <w:rPr>
          <w:noProof/>
          <w:color w:val="FF0000"/>
          <w:sz w:val="28"/>
        </w:rPr>
        <w:drawing>
          <wp:anchor distT="0" distB="0" distL="114300" distR="114300" simplePos="0" relativeHeight="251664384" behindDoc="0" locked="0" layoutInCell="1" allowOverlap="1" wp14:anchorId="61B62370" wp14:editId="237A664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040765" cy="961390"/>
            <wp:effectExtent l="0" t="0" r="6985" b="0"/>
            <wp:wrapNone/>
            <wp:docPr id="7" name="Picture 7" descr="\\dls-pdc\personal.$\msanchez\Desktop\Apps\Mi App\1. PlayAddition\DEMO\Imágenes\Ejemplos de los niveles\Con cuadrito rojo\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dls-pdc\personal.$\msanchez\Desktop\Apps\Mi App\1. PlayAddition\DEMO\Imágenes\Ejemplos de los niveles\Con cuadrito rojo\39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39DF" w:rsidRPr="003B4544">
        <w:rPr>
          <w:b/>
          <w:sz w:val="28"/>
        </w:rPr>
        <w:t xml:space="preserve">LEVEL 33. </w:t>
      </w:r>
      <w:r w:rsidR="005739DF" w:rsidRPr="003B4544">
        <w:rPr>
          <w:sz w:val="28"/>
        </w:rPr>
        <w:t>Addition without Regrouping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33</w:t>
      </w:r>
    </w:p>
    <w:p w:rsidR="005739DF" w:rsidRPr="001540A6" w:rsidRDefault="005739DF" w:rsidP="005739DF">
      <w:pPr>
        <w:rPr>
          <w:sz w:val="28"/>
        </w:rPr>
      </w:pPr>
      <w:r w:rsidRPr="003B4544">
        <w:rPr>
          <w:b/>
          <w:sz w:val="28"/>
        </w:rPr>
        <w:t xml:space="preserve">LEVEL 34. </w:t>
      </w:r>
      <w:r w:rsidRPr="003B4544">
        <w:rPr>
          <w:sz w:val="28"/>
        </w:rPr>
        <w:t>Addition with Regrouping in Ones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34</w:t>
      </w:r>
      <w:r w:rsidR="001540A6" w:rsidRPr="001540A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739DF" w:rsidRPr="003B4544" w:rsidRDefault="005739DF" w:rsidP="005739DF">
      <w:pPr>
        <w:rPr>
          <w:sz w:val="28"/>
        </w:rPr>
      </w:pPr>
      <w:r w:rsidRPr="003B4544">
        <w:rPr>
          <w:b/>
          <w:sz w:val="28"/>
        </w:rPr>
        <w:t xml:space="preserve">LEVEL 35. </w:t>
      </w:r>
      <w:r w:rsidRPr="003B4544">
        <w:rPr>
          <w:sz w:val="28"/>
        </w:rPr>
        <w:t>Addition with Regrouping in Tens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35</w:t>
      </w:r>
    </w:p>
    <w:p w:rsidR="005739DF" w:rsidRPr="003B4544" w:rsidRDefault="005739DF" w:rsidP="005739DF">
      <w:pPr>
        <w:rPr>
          <w:sz w:val="28"/>
        </w:rPr>
      </w:pPr>
      <w:r w:rsidRPr="003B4544">
        <w:rPr>
          <w:b/>
          <w:sz w:val="28"/>
        </w:rPr>
        <w:t xml:space="preserve">LEVEL 36. </w:t>
      </w:r>
      <w:r w:rsidRPr="003B4544">
        <w:rPr>
          <w:sz w:val="28"/>
        </w:rPr>
        <w:t>Addition with Regrouping in Ones and Tens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36</w:t>
      </w:r>
    </w:p>
    <w:p w:rsidR="00D3266C" w:rsidRPr="003B4544" w:rsidRDefault="005355DC" w:rsidP="00D3266C">
      <w:pPr>
        <w:rPr>
          <w:sz w:val="28"/>
        </w:rPr>
      </w:pPr>
      <w:r w:rsidRPr="003B4544">
        <w:rPr>
          <w:b/>
          <w:sz w:val="28"/>
        </w:rPr>
        <w:t>LEVEL 37</w:t>
      </w:r>
      <w:r w:rsidR="00D3266C" w:rsidRPr="003B4544">
        <w:rPr>
          <w:b/>
          <w:sz w:val="28"/>
        </w:rPr>
        <w:t xml:space="preserve">. </w:t>
      </w:r>
      <w:r w:rsidR="00D3266C" w:rsidRPr="003B4544">
        <w:rPr>
          <w:sz w:val="28"/>
        </w:rPr>
        <w:t>Addition with Regrouping in Ones and Hundreds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37</w:t>
      </w:r>
    </w:p>
    <w:p w:rsidR="005355DC" w:rsidRPr="003B4544" w:rsidRDefault="005355DC" w:rsidP="005355DC">
      <w:pPr>
        <w:rPr>
          <w:sz w:val="28"/>
        </w:rPr>
      </w:pPr>
      <w:r w:rsidRPr="003B4544">
        <w:rPr>
          <w:b/>
          <w:sz w:val="28"/>
        </w:rPr>
        <w:t xml:space="preserve">LEVEL 38. </w:t>
      </w:r>
      <w:r w:rsidRPr="003B4544">
        <w:rPr>
          <w:sz w:val="28"/>
        </w:rPr>
        <w:t>Addition with Regrouping in Tens and Hundreds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38</w:t>
      </w:r>
    </w:p>
    <w:p w:rsidR="005355DC" w:rsidRPr="003B4544" w:rsidRDefault="005355DC" w:rsidP="005355DC">
      <w:pPr>
        <w:rPr>
          <w:sz w:val="28"/>
        </w:rPr>
      </w:pPr>
      <w:r w:rsidRPr="003B4544">
        <w:rPr>
          <w:b/>
          <w:sz w:val="28"/>
        </w:rPr>
        <w:t xml:space="preserve">LEVEL 39. </w:t>
      </w:r>
      <w:r w:rsidRPr="003B4544">
        <w:rPr>
          <w:sz w:val="28"/>
        </w:rPr>
        <w:t>Addition with Regrouping in Units, Tens</w:t>
      </w:r>
      <w:r w:rsidR="00DA7898">
        <w:rPr>
          <w:sz w:val="28"/>
        </w:rPr>
        <w:t>,</w:t>
      </w:r>
      <w:r w:rsidRPr="003B4544">
        <w:rPr>
          <w:sz w:val="28"/>
        </w:rPr>
        <w:t xml:space="preserve"> and Hundreds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39</w:t>
      </w:r>
    </w:p>
    <w:p w:rsidR="005355DC" w:rsidRPr="003B4544" w:rsidRDefault="005355DC" w:rsidP="005355DC">
      <w:pPr>
        <w:rPr>
          <w:sz w:val="28"/>
        </w:rPr>
      </w:pPr>
      <w:r w:rsidRPr="003B4544">
        <w:rPr>
          <w:b/>
          <w:sz w:val="28"/>
        </w:rPr>
        <w:t xml:space="preserve">LEVEL 40. </w:t>
      </w:r>
      <w:r w:rsidRPr="003B4544">
        <w:rPr>
          <w:sz w:val="28"/>
        </w:rPr>
        <w:t xml:space="preserve">REVIEW. Additions from levels 33 </w:t>
      </w:r>
      <w:r w:rsidR="00630E42">
        <w:rPr>
          <w:sz w:val="28"/>
        </w:rPr>
        <w:t>–</w:t>
      </w:r>
      <w:r w:rsidRPr="003B4544">
        <w:rPr>
          <w:sz w:val="28"/>
        </w:rPr>
        <w:t xml:space="preserve"> 39</w:t>
      </w:r>
      <w:r w:rsidR="00630E42">
        <w:rPr>
          <w:sz w:val="28"/>
        </w:rPr>
        <w:t xml:space="preserve">   </w:t>
      </w:r>
      <w:r w:rsidR="00630E42">
        <w:rPr>
          <w:color w:val="FF0000"/>
          <w:sz w:val="28"/>
        </w:rPr>
        <w:t>GO TO LEVEL 40</w:t>
      </w:r>
    </w:p>
    <w:sectPr w:rsidR="005355DC" w:rsidRPr="003B4544" w:rsidSect="00D83F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83"/>
    <w:rsid w:val="0000356A"/>
    <w:rsid w:val="00090E6E"/>
    <w:rsid w:val="00137B13"/>
    <w:rsid w:val="001540A6"/>
    <w:rsid w:val="00201B2B"/>
    <w:rsid w:val="00235BB9"/>
    <w:rsid w:val="00317061"/>
    <w:rsid w:val="003304D0"/>
    <w:rsid w:val="003B4544"/>
    <w:rsid w:val="004418F1"/>
    <w:rsid w:val="005355DC"/>
    <w:rsid w:val="005739DF"/>
    <w:rsid w:val="005E7C99"/>
    <w:rsid w:val="005F6120"/>
    <w:rsid w:val="006022DD"/>
    <w:rsid w:val="00630E42"/>
    <w:rsid w:val="0065762A"/>
    <w:rsid w:val="00705784"/>
    <w:rsid w:val="007A626B"/>
    <w:rsid w:val="007C7C3D"/>
    <w:rsid w:val="007D6EA6"/>
    <w:rsid w:val="00895D83"/>
    <w:rsid w:val="00932738"/>
    <w:rsid w:val="009E2093"/>
    <w:rsid w:val="00A905D8"/>
    <w:rsid w:val="00B3664E"/>
    <w:rsid w:val="00B4743B"/>
    <w:rsid w:val="00B90206"/>
    <w:rsid w:val="00D3266C"/>
    <w:rsid w:val="00D83F64"/>
    <w:rsid w:val="00DA7898"/>
    <w:rsid w:val="00EC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C742"/>
  <w15:chartTrackingRefBased/>
  <w15:docId w15:val="{2C08AFCD-B5C1-4097-A37E-8D621B3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2C3D0632</Template>
  <TotalTime>1567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Sanchez</dc:creator>
  <cp:keywords/>
  <dc:description/>
  <cp:lastModifiedBy>Miguel Sanchez</cp:lastModifiedBy>
  <cp:revision>23</cp:revision>
  <dcterms:created xsi:type="dcterms:W3CDTF">2018-11-12T00:56:00Z</dcterms:created>
  <dcterms:modified xsi:type="dcterms:W3CDTF">2018-11-19T19:35:00Z</dcterms:modified>
</cp:coreProperties>
</file>